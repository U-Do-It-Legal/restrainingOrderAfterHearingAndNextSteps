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EE" w:rsidRDefault="004562EE" w:rsidP="008235B4">
      <w:pPr>
        <w:pStyle w:val="AttorneyName"/>
        <w:rPr>
          <w:sz w:val="24"/>
          <w:szCs w:val="24"/>
        </w:rPr>
      </w:pPr>
      <w:bookmarkStart w:id="0" w:name="_GoBack"/>
      <w:bookmarkEnd w:id="0"/>
    </w:p>
    <w:p w:rsidR="00575AF2" w:rsidRPr="007F6FCF" w:rsidRDefault="00B94BE1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pet.name }}</w:t>
      </w:r>
    </w:p>
    <w:p w:rsidR="00575AF2" w:rsidRPr="007F6FCF" w:rsidRDefault="00B94BE1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pet.address.street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B94BE1" w:rsidRPr="007F6FCF" w:rsidRDefault="00B94BE1" w:rsidP="00B94BE1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pet.address.city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pet.address.state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 {{ pet.address.zip }}</w:t>
      </w:r>
    </w:p>
    <w:p w:rsidR="00575AF2" w:rsidRDefault="00B94BE1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7F6FCF" w:rsidRPr="007F6FCF" w:rsidRDefault="00B94BE1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pet.email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:rsidR="00575AF2" w:rsidRPr="007F6FCF" w:rsidRDefault="00575AF2" w:rsidP="004562EE">
      <w:pPr>
        <w:pStyle w:val="AttorneyNam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5AF2" w:rsidRPr="007F6FCF" w:rsidRDefault="00575AF2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:rsidR="008235B4" w:rsidRPr="007F6FCF" w:rsidRDefault="008235B4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:rsidR="00C156A1" w:rsidRPr="007F6FCF" w:rsidRDefault="00C156A1" w:rsidP="008235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35B4" w:rsidRPr="007F6FCF" w:rsidRDefault="008235B4" w:rsidP="008235B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FCF">
        <w:rPr>
          <w:rFonts w:ascii="Times New Roman" w:hAnsi="Times New Roman" w:cs="Times New Roman"/>
          <w:sz w:val="24"/>
          <w:szCs w:val="24"/>
        </w:rPr>
        <w:t>SUPERIOR COURT OF THE STATE OF CALIFORNIA</w:t>
      </w:r>
    </w:p>
    <w:p w:rsidR="008235B4" w:rsidRPr="007F6FCF" w:rsidRDefault="008235B4" w:rsidP="008235B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FCF">
        <w:rPr>
          <w:rFonts w:ascii="Times New Roman" w:hAnsi="Times New Roman" w:cs="Times New Roman"/>
          <w:sz w:val="24"/>
          <w:szCs w:val="24"/>
        </w:rPr>
        <w:t>COUNTY OF</w:t>
      </w:r>
      <w:r w:rsidR="001D6114">
        <w:rPr>
          <w:rFonts w:ascii="Times New Roman" w:hAnsi="Times New Roman" w:cs="Times New Roman"/>
          <w:sz w:val="24"/>
          <w:szCs w:val="24"/>
        </w:rPr>
        <w:t xml:space="preserve"> </w:t>
      </w:r>
      <w:r w:rsidR="00B94BE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D6114">
        <w:rPr>
          <w:rFonts w:ascii="Times New Roman" w:hAnsi="Times New Roman" w:cs="Times New Roman"/>
          <w:sz w:val="24"/>
          <w:szCs w:val="24"/>
        </w:rPr>
        <w:t>court_county</w:t>
      </w:r>
      <w:proofErr w:type="spellEnd"/>
      <w:r w:rsidR="001D6114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8235B4" w:rsidRPr="007F6FCF" w:rsidRDefault="008235B4" w:rsidP="008235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2"/>
        <w:gridCol w:w="276"/>
        <w:gridCol w:w="4902"/>
      </w:tblGrid>
      <w:tr w:rsidR="008235B4" w:rsidRPr="007F6FCF" w:rsidTr="008235B4">
        <w:tblPrEx>
          <w:tblCellMar>
            <w:top w:w="0" w:type="dxa"/>
            <w:bottom w:w="0" w:type="dxa"/>
          </w:tblCellMar>
        </w:tblPrEx>
        <w:tc>
          <w:tcPr>
            <w:tcW w:w="4902" w:type="dxa"/>
            <w:tcBorders>
              <w:bottom w:val="single" w:sz="4" w:space="0" w:color="auto"/>
            </w:tcBorders>
            <w:shd w:val="clear" w:color="auto" w:fill="auto"/>
          </w:tcPr>
          <w:p w:rsidR="00575AF2" w:rsidRPr="007F6FCF" w:rsidRDefault="001D6114" w:rsidP="0082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arties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{{ pet.name }}</w:t>
            </w:r>
            <w:r w:rsidR="00575AF2" w:rsidRPr="007F6FC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75AF2" w:rsidRPr="007F6FCF" w:rsidRDefault="00575AF2" w:rsidP="0082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72D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D4680A">
              <w:rPr>
                <w:rFonts w:ascii="Times New Roman" w:hAnsi="Times New Roman" w:cs="Times New Roman"/>
                <w:sz w:val="24"/>
                <w:szCs w:val="24"/>
              </w:rPr>
              <w:t>Petitioner/</w:t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Plaintiff,</w:t>
            </w:r>
          </w:p>
          <w:p w:rsidR="00575AF2" w:rsidRPr="007F6FCF" w:rsidRDefault="00772D09" w:rsidP="0082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v</w:t>
            </w:r>
            <w:r w:rsidR="00575AF2" w:rsidRPr="007F6F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5AF2" w:rsidRPr="007F6FCF" w:rsidRDefault="001D6114" w:rsidP="0082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resp.name }}</w:t>
            </w:r>
            <w:r w:rsidR="00575AF2" w:rsidRPr="007F6FC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235B4" w:rsidRPr="007F6FCF" w:rsidRDefault="00575AF2" w:rsidP="0082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72D0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4680A">
              <w:rPr>
                <w:rFonts w:ascii="Times New Roman" w:hAnsi="Times New Roman" w:cs="Times New Roman"/>
                <w:sz w:val="24"/>
                <w:szCs w:val="24"/>
              </w:rPr>
              <w:t>Respondent/</w:t>
            </w: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Defendant</w:t>
            </w:r>
          </w:p>
        </w:tc>
        <w:tc>
          <w:tcPr>
            <w:tcW w:w="276" w:type="dxa"/>
            <w:shd w:val="clear" w:color="auto" w:fill="auto"/>
          </w:tcPr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235B4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6F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02" w:type="dxa"/>
            <w:shd w:val="clear" w:color="auto" w:fill="auto"/>
          </w:tcPr>
          <w:p w:rsidR="00575AF2" w:rsidRPr="007F6FCF" w:rsidRDefault="00E277AD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CaseNumber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No.: </w:t>
            </w:r>
            <w:r w:rsidR="001D6114">
              <w:rPr>
                <w:rFonts w:ascii="Times New Roman" w:hAnsi="Times New Roman" w:cs="Times New Roman"/>
                <w:sz w:val="24"/>
                <w:szCs w:val="24"/>
              </w:rPr>
              <w:t xml:space="preserve"> {{ </w:t>
            </w:r>
            <w:proofErr w:type="spellStart"/>
            <w:r w:rsidR="001D6114">
              <w:rPr>
                <w:rFonts w:ascii="Times New Roman" w:hAnsi="Times New Roman" w:cs="Times New Roman"/>
                <w:sz w:val="24"/>
                <w:szCs w:val="24"/>
              </w:rPr>
              <w:t>case_number</w:t>
            </w:r>
            <w:proofErr w:type="spellEnd"/>
            <w:r w:rsidR="001D6114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75AF2" w:rsidRPr="007F6FCF" w:rsidRDefault="00575AF2" w:rsidP="00575AF2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5B4" w:rsidRDefault="001D6114" w:rsidP="00D4680A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ATTACHMENT TO </w:t>
            </w:r>
            <w:r w:rsidR="00E54C06">
              <w:rPr>
                <w:rFonts w:ascii="Times New Roman" w:hAnsi="Times New Roman" w:cs="Times New Roman"/>
                <w:sz w:val="24"/>
                <w:szCs w:val="24"/>
              </w:rPr>
              <w:t>FORM FL-100 PETITION</w:t>
            </w:r>
            <w:r w:rsidR="00E54C06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="00E54C06">
              <w:rPr>
                <w:rFonts w:ascii="Times New Roman" w:hAnsi="Times New Roman" w:cs="Times New Roman"/>
                <w:sz w:val="24"/>
                <w:szCs w:val="24"/>
              </w:rPr>
              <w:t>MARRIAGE/DOMESTIC PARTNERSHIP</w:t>
            </w:r>
          </w:p>
          <w:p w:rsidR="001D6114" w:rsidRDefault="001D6114" w:rsidP="00D4680A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114" w:rsidRDefault="001D6114" w:rsidP="00D4680A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114" w:rsidRDefault="001D6114" w:rsidP="00D4680A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114" w:rsidRDefault="001D6114" w:rsidP="00D4680A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114" w:rsidRDefault="001D6114" w:rsidP="00D4680A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114" w:rsidRPr="007F6FCF" w:rsidRDefault="001D6114" w:rsidP="00D4680A">
            <w:pPr>
              <w:pStyle w:val="Single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0C3" w:rsidRDefault="00F530C3" w:rsidP="00823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F530C3">
        <w:rPr>
          <w:rFonts w:ascii="Times New Roman" w:hAnsi="Times New Roman" w:cs="Times New Roman"/>
          <w:sz w:val="24"/>
          <w:szCs w:val="24"/>
        </w:rPr>
        <w:t>children.target_number</w:t>
      </w:r>
      <w:proofErr w:type="spellEnd"/>
      <w:r w:rsidRPr="00F530C3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>3 %}</w:t>
      </w:r>
    </w:p>
    <w:p w:rsidR="00223832" w:rsidRPr="00097E31" w:rsidRDefault="00F530C3" w:rsidP="00823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E31">
        <w:rPr>
          <w:rFonts w:ascii="Times New Roman" w:hAnsi="Times New Roman" w:cs="Times New Roman"/>
          <w:b/>
          <w:bCs/>
          <w:sz w:val="24"/>
          <w:szCs w:val="24"/>
        </w:rPr>
        <w:t>4b. Minor Children</w:t>
      </w:r>
    </w:p>
    <w:tbl>
      <w:tblPr>
        <w:tblW w:w="9262" w:type="dxa"/>
        <w:tblInd w:w="37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5"/>
        <w:gridCol w:w="2638"/>
        <w:gridCol w:w="2529"/>
      </w:tblGrid>
      <w:tr w:rsidR="00223832" w:rsidTr="00F530C3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4095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bottom"/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Name</w:t>
            </w:r>
          </w:p>
        </w:tc>
        <w:tc>
          <w:tcPr>
            <w:tcW w:w="2638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Birthdate</w:t>
            </w:r>
          </w:p>
        </w:tc>
        <w:tc>
          <w:tcPr>
            <w:tcW w:w="2529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bottom"/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b/>
                <w:bCs/>
                <w:color w:val="191C1F"/>
                <w:sz w:val="24"/>
                <w:szCs w:val="24"/>
              </w:rPr>
              <w:t>Age</w:t>
            </w:r>
          </w:p>
        </w:tc>
      </w:tr>
      <w:tr w:rsidR="00223832" w:rsidTr="00F530C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4095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{%tr for child in children %}</w:t>
            </w:r>
          </w:p>
        </w:tc>
        <w:tc>
          <w:tcPr>
            <w:tcW w:w="2638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  <w:tc>
          <w:tcPr>
            <w:tcW w:w="2529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 </w:t>
            </w:r>
          </w:p>
        </w:tc>
      </w:tr>
      <w:tr w:rsidR="00223832" w:rsidTr="00F530C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4095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{{ child }}</w:t>
            </w:r>
          </w:p>
        </w:tc>
        <w:tc>
          <w:tcPr>
            <w:tcW w:w="2638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{{ </w:t>
            </w:r>
            <w:proofErr w:type="spellStart"/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child</w:t>
            </w:r>
            <w:r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.birthdate</w:t>
            </w:r>
            <w:proofErr w:type="spellEnd"/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 }}</w:t>
            </w:r>
          </w:p>
        </w:tc>
        <w:tc>
          <w:tcPr>
            <w:tcW w:w="2529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{{ </w:t>
            </w:r>
            <w:proofErr w:type="spellStart"/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child.age_in_years</w:t>
            </w:r>
            <w:proofErr w:type="spellEnd"/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() }}</w:t>
            </w:r>
          </w:p>
        </w:tc>
      </w:tr>
      <w:tr w:rsidR="00223832" w:rsidTr="00F530C3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4095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{%tr </w:t>
            </w:r>
            <w:proofErr w:type="spellStart"/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endfor</w:t>
            </w:r>
            <w:proofErr w:type="spellEnd"/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 xml:space="preserve"> %}</w:t>
            </w:r>
          </w:p>
        </w:tc>
        <w:tc>
          <w:tcPr>
            <w:tcW w:w="2638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</w:p>
        </w:tc>
        <w:tc>
          <w:tcPr>
            <w:tcW w:w="2529" w:type="dxa"/>
            <w:tcBorders>
              <w:top w:val="none" w:sz="6" w:space="0" w:color="auto"/>
              <w:left w:val="single" w:sz="8" w:space="0" w:color="D6DBE0"/>
              <w:bottom w:val="none" w:sz="6" w:space="0" w:color="auto"/>
              <w:right w:val="single" w:sz="8" w:space="0" w:color="D6DBE0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:rsidR="00223832" w:rsidRPr="00223832" w:rsidRDefault="0022383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191C1F"/>
                <w:sz w:val="24"/>
                <w:szCs w:val="24"/>
              </w:rPr>
            </w:pPr>
            <w:r w:rsidRPr="00223832">
              <w:rPr>
                <w:rFonts w:ascii="Times New Roman" w:hAnsi="Times New Roman" w:cs="Times New Roman"/>
                <w:color w:val="191C1F"/>
                <w:sz w:val="24"/>
                <w:szCs w:val="24"/>
              </w:rPr>
              <w:t> </w:t>
            </w:r>
          </w:p>
        </w:tc>
      </w:tr>
    </w:tbl>
    <w:p w:rsidR="00FA583C" w:rsidRDefault="00F530C3" w:rsidP="00823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C83F6D" w:rsidRDefault="00C83F6D" w:rsidP="00F530C3">
      <w:pPr>
        <w:rPr>
          <w:rFonts w:ascii="Times New Roman" w:hAnsi="Times New Roman" w:cs="Times New Roman"/>
          <w:sz w:val="24"/>
          <w:szCs w:val="24"/>
        </w:rPr>
      </w:pPr>
    </w:p>
    <w:p w:rsidR="00F530C3" w:rsidRDefault="00F530C3" w:rsidP="00F5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="00044816" w:rsidRPr="00044816">
        <w:rPr>
          <w:rFonts w:ascii="Times New Roman" w:hAnsi="Times New Roman" w:cs="Times New Roman"/>
          <w:sz w:val="24"/>
          <w:szCs w:val="24"/>
        </w:rPr>
        <w:t>requesting_cs_other_ms</w:t>
      </w:r>
      <w:proofErr w:type="spellEnd"/>
      <w:r w:rsidR="00044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:rsidR="00044816" w:rsidRPr="00097E31" w:rsidRDefault="00044816" w:rsidP="00F53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E31">
        <w:rPr>
          <w:rFonts w:ascii="Times New Roman" w:hAnsi="Times New Roman" w:cs="Times New Roman"/>
          <w:b/>
          <w:bCs/>
          <w:sz w:val="24"/>
          <w:szCs w:val="24"/>
        </w:rPr>
        <w:t xml:space="preserve">7b. Child Support, Other </w:t>
      </w:r>
    </w:p>
    <w:p w:rsidR="00F530C3" w:rsidRDefault="00097E31" w:rsidP="00F5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04481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44816">
        <w:rPr>
          <w:rFonts w:ascii="Times New Roman" w:hAnsi="Times New Roman" w:cs="Times New Roman"/>
          <w:sz w:val="24"/>
          <w:szCs w:val="24"/>
        </w:rPr>
        <w:t>requesting_cs_other_attachment</w:t>
      </w:r>
      <w:proofErr w:type="spellEnd"/>
      <w:r w:rsidR="0004481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F530C3" w:rsidRDefault="00F530C3" w:rsidP="00F5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C83F6D" w:rsidRDefault="00C83F6D" w:rsidP="00044816">
      <w:pPr>
        <w:rPr>
          <w:rFonts w:ascii="Times New Roman" w:hAnsi="Times New Roman" w:cs="Times New Roman"/>
          <w:sz w:val="24"/>
          <w:szCs w:val="24"/>
        </w:rPr>
      </w:pPr>
    </w:p>
    <w:p w:rsidR="00044816" w:rsidRDefault="00044816" w:rsidP="00044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044816">
        <w:rPr>
          <w:rFonts w:ascii="Times New Roman" w:hAnsi="Times New Roman" w:cs="Times New Roman"/>
          <w:sz w:val="24"/>
          <w:szCs w:val="24"/>
        </w:rPr>
        <w:t>requesting_</w:t>
      </w:r>
      <w:r>
        <w:rPr>
          <w:rFonts w:ascii="Times New Roman" w:hAnsi="Times New Roman" w:cs="Times New Roman"/>
          <w:sz w:val="24"/>
          <w:szCs w:val="24"/>
        </w:rPr>
        <w:t>ss</w:t>
      </w:r>
      <w:r w:rsidRPr="00044816">
        <w:rPr>
          <w:rFonts w:ascii="Times New Roman" w:hAnsi="Times New Roman" w:cs="Times New Roman"/>
          <w:sz w:val="24"/>
          <w:szCs w:val="24"/>
        </w:rPr>
        <w:t>_other_ms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044816" w:rsidRPr="00097E31" w:rsidRDefault="00044816" w:rsidP="00044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E31">
        <w:rPr>
          <w:rFonts w:ascii="Times New Roman" w:hAnsi="Times New Roman" w:cs="Times New Roman"/>
          <w:b/>
          <w:bCs/>
          <w:sz w:val="24"/>
          <w:szCs w:val="24"/>
        </w:rPr>
        <w:t xml:space="preserve">7b. Spousal or Domestic Partner Support, Other </w:t>
      </w:r>
    </w:p>
    <w:p w:rsidR="00044816" w:rsidRDefault="00097E31" w:rsidP="00044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04481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44816">
        <w:rPr>
          <w:rFonts w:ascii="Times New Roman" w:hAnsi="Times New Roman" w:cs="Times New Roman"/>
          <w:sz w:val="24"/>
          <w:szCs w:val="24"/>
        </w:rPr>
        <w:t>requesting_ss_other_attachment</w:t>
      </w:r>
      <w:proofErr w:type="spellEnd"/>
      <w:r w:rsidR="0004481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044816" w:rsidRPr="007F6FCF" w:rsidRDefault="00044816" w:rsidP="00044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C83F6D" w:rsidRDefault="00C83F6D" w:rsidP="00D214AD">
      <w:pPr>
        <w:rPr>
          <w:rFonts w:ascii="Times New Roman" w:hAnsi="Times New Roman" w:cs="Times New Roman"/>
          <w:sz w:val="24"/>
          <w:szCs w:val="24"/>
        </w:rPr>
      </w:pPr>
    </w:p>
    <w:p w:rsidR="00D214AD" w:rsidRDefault="00D214AD" w:rsidP="00D21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other_orders</w:t>
      </w:r>
      <w:r w:rsidRPr="00044816">
        <w:rPr>
          <w:rFonts w:ascii="Times New Roman" w:hAnsi="Times New Roman" w:cs="Times New Roman"/>
          <w:sz w:val="24"/>
          <w:szCs w:val="24"/>
        </w:rPr>
        <w:t>_ms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D214AD" w:rsidRPr="00097E31" w:rsidRDefault="00D214AD" w:rsidP="00D2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E31">
        <w:rPr>
          <w:rFonts w:ascii="Times New Roman" w:hAnsi="Times New Roman" w:cs="Times New Roman"/>
          <w:b/>
          <w:bCs/>
          <w:sz w:val="24"/>
          <w:szCs w:val="24"/>
        </w:rPr>
        <w:t xml:space="preserve">11c. Other Orders </w:t>
      </w:r>
    </w:p>
    <w:p w:rsidR="00D214AD" w:rsidRDefault="00097E31" w:rsidP="00D21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D214A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14AD">
        <w:rPr>
          <w:rFonts w:ascii="Times New Roman" w:hAnsi="Times New Roman" w:cs="Times New Roman"/>
          <w:sz w:val="24"/>
          <w:szCs w:val="24"/>
        </w:rPr>
        <w:t>other_orders_attachment</w:t>
      </w:r>
      <w:proofErr w:type="spellEnd"/>
      <w:r w:rsidR="00D214AD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D214AD" w:rsidRPr="007F6FCF" w:rsidRDefault="00D214AD" w:rsidP="00D21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044816" w:rsidRPr="007F6FCF" w:rsidRDefault="00044816" w:rsidP="00F530C3">
      <w:pPr>
        <w:rPr>
          <w:rFonts w:ascii="Times New Roman" w:hAnsi="Times New Roman" w:cs="Times New Roman"/>
          <w:sz w:val="24"/>
          <w:szCs w:val="24"/>
        </w:rPr>
      </w:pPr>
    </w:p>
    <w:p w:rsidR="00F530C3" w:rsidRPr="007F6FCF" w:rsidRDefault="00F530C3" w:rsidP="008235B4">
      <w:pPr>
        <w:rPr>
          <w:rFonts w:ascii="Times New Roman" w:hAnsi="Times New Roman" w:cs="Times New Roman"/>
          <w:sz w:val="24"/>
          <w:szCs w:val="24"/>
        </w:rPr>
      </w:pPr>
    </w:p>
    <w:p w:rsidR="00FA583C" w:rsidRPr="007F6FCF" w:rsidRDefault="00FA583C" w:rsidP="008235B4">
      <w:pPr>
        <w:rPr>
          <w:rFonts w:ascii="Times New Roman" w:hAnsi="Times New Roman" w:cs="Times New Roman"/>
          <w:sz w:val="24"/>
          <w:szCs w:val="24"/>
        </w:rPr>
      </w:pPr>
    </w:p>
    <w:p w:rsidR="00FA583C" w:rsidRPr="007F6FCF" w:rsidRDefault="00FA583C" w:rsidP="008235B4">
      <w:pPr>
        <w:rPr>
          <w:rFonts w:ascii="Times New Roman" w:hAnsi="Times New Roman" w:cs="Times New Roman"/>
          <w:sz w:val="24"/>
          <w:szCs w:val="24"/>
        </w:rPr>
      </w:pPr>
    </w:p>
    <w:p w:rsidR="00FA583C" w:rsidRPr="007F6FCF" w:rsidRDefault="00FA583C" w:rsidP="008235B4">
      <w:pPr>
        <w:rPr>
          <w:rFonts w:ascii="Times New Roman" w:hAnsi="Times New Roman" w:cs="Times New Roman"/>
          <w:sz w:val="24"/>
          <w:szCs w:val="24"/>
        </w:rPr>
      </w:pPr>
    </w:p>
    <w:sectPr w:rsidR="00FA583C" w:rsidRPr="007F6FCF" w:rsidSect="00844AFF">
      <w:headerReference w:type="default" r:id="rId6"/>
      <w:footerReference w:type="default" r:id="rId7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D0C" w:rsidRDefault="00A93D0C">
      <w:r>
        <w:separator/>
      </w:r>
    </w:p>
  </w:endnote>
  <w:endnote w:type="continuationSeparator" w:id="0">
    <w:p w:rsidR="00A93D0C" w:rsidRDefault="00A9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6A1" w:rsidRDefault="00A93D0C" w:rsidP="008235B4">
    <w:pPr>
      <w:pStyle w:val="Footer"/>
      <w:jc w:val="center"/>
    </w:pPr>
    <w:r>
      <w:rPr>
        <w:noProof/>
      </w:rPr>
      <w:pict>
        <v:line id="_x0000_s1025" style="position:absolute;left:0;text-align:left;z-index:251659776;mso-wrap-edited:f" from="0,8.9pt" to="500.5pt,8.9pt"/>
      </w:pict>
    </w:r>
  </w:p>
  <w:p w:rsidR="008235B4" w:rsidRPr="00E54C06" w:rsidRDefault="00E54C06" w:rsidP="00E54C06">
    <w:pPr>
      <w:pStyle w:val="SingleSpaci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ATTACHMENT TO FORM FL-100 PETITION</w:t>
    </w:r>
    <w:r>
      <w:rPr>
        <w:rFonts w:ascii="Times New Roman" w:hAnsi="Times New Roman" w:cs="Times New Roman"/>
        <w:sz w:val="24"/>
        <w:szCs w:val="24"/>
      </w:rPr>
      <w:sym w:font="Symbol" w:char="F02D"/>
    </w:r>
    <w:r>
      <w:rPr>
        <w:rFonts w:ascii="Times New Roman" w:hAnsi="Times New Roman" w:cs="Times New Roman"/>
        <w:sz w:val="24"/>
        <w:szCs w:val="24"/>
      </w:rPr>
      <w:t>MARRIAGE/DOMESTIC PARTNERSHIP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D0C" w:rsidRDefault="00A93D0C">
      <w:r>
        <w:separator/>
      </w:r>
    </w:p>
  </w:footnote>
  <w:footnote w:type="continuationSeparator" w:id="0">
    <w:p w:rsidR="00A93D0C" w:rsidRDefault="00A93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B4" w:rsidRDefault="00A93D0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LineNumbers" o:spid="_x0000_s1029" type="#_x0000_t202" style="position:absolute;margin-left:-50.4pt;margin-top:0;width:36pt;height:9in;z-index:251658752;mso-wrap-edited:f;mso-position-horizontal-relative:margin;mso-position-vertical-relative:margin" stroked="f">
          <v:textbox inset="0,0,0,0">
            <w:txbxContent>
              <w:p w:rsidR="008235B4" w:rsidRDefault="008235B4" w:rsidP="008235B4">
                <w:pPr>
                  <w:jc w:val="right"/>
                </w:pPr>
                <w:r>
                  <w:t>1</w:t>
                </w:r>
              </w:p>
              <w:p w:rsidR="008235B4" w:rsidRDefault="008235B4" w:rsidP="008235B4">
                <w:pPr>
                  <w:jc w:val="right"/>
                </w:pPr>
                <w:r>
                  <w:t>2</w:t>
                </w:r>
              </w:p>
              <w:p w:rsidR="008235B4" w:rsidRDefault="008235B4" w:rsidP="008235B4">
                <w:pPr>
                  <w:jc w:val="right"/>
                </w:pPr>
                <w:r>
                  <w:t>3</w:t>
                </w:r>
              </w:p>
              <w:p w:rsidR="008235B4" w:rsidRDefault="008235B4" w:rsidP="008235B4">
                <w:pPr>
                  <w:jc w:val="right"/>
                </w:pPr>
                <w:r>
                  <w:t>4</w:t>
                </w:r>
              </w:p>
              <w:p w:rsidR="008235B4" w:rsidRDefault="008235B4" w:rsidP="008235B4">
                <w:pPr>
                  <w:jc w:val="right"/>
                </w:pPr>
                <w:r>
                  <w:t>5</w:t>
                </w:r>
              </w:p>
              <w:p w:rsidR="008235B4" w:rsidRDefault="008235B4" w:rsidP="008235B4">
                <w:pPr>
                  <w:jc w:val="right"/>
                </w:pPr>
                <w:r>
                  <w:t>6</w:t>
                </w:r>
              </w:p>
              <w:p w:rsidR="008235B4" w:rsidRDefault="008235B4" w:rsidP="008235B4">
                <w:pPr>
                  <w:jc w:val="right"/>
                </w:pPr>
                <w:r>
                  <w:t>7</w:t>
                </w:r>
              </w:p>
              <w:p w:rsidR="008235B4" w:rsidRDefault="008235B4" w:rsidP="008235B4">
                <w:pPr>
                  <w:jc w:val="right"/>
                </w:pPr>
                <w:r>
                  <w:t>8</w:t>
                </w:r>
              </w:p>
              <w:p w:rsidR="008235B4" w:rsidRDefault="008235B4" w:rsidP="008235B4">
                <w:pPr>
                  <w:jc w:val="right"/>
                </w:pPr>
                <w:r>
                  <w:t>9</w:t>
                </w:r>
              </w:p>
              <w:p w:rsidR="008235B4" w:rsidRDefault="008235B4" w:rsidP="008235B4">
                <w:pPr>
                  <w:jc w:val="right"/>
                </w:pPr>
                <w:r>
                  <w:t>10</w:t>
                </w:r>
              </w:p>
              <w:p w:rsidR="008235B4" w:rsidRDefault="008235B4" w:rsidP="008235B4">
                <w:pPr>
                  <w:jc w:val="right"/>
                </w:pPr>
                <w:r>
                  <w:t>11</w:t>
                </w:r>
              </w:p>
              <w:p w:rsidR="008235B4" w:rsidRDefault="008235B4" w:rsidP="008235B4">
                <w:pPr>
                  <w:jc w:val="right"/>
                </w:pPr>
                <w:r>
                  <w:t>12</w:t>
                </w:r>
              </w:p>
              <w:p w:rsidR="008235B4" w:rsidRDefault="008235B4" w:rsidP="008235B4">
                <w:pPr>
                  <w:jc w:val="right"/>
                </w:pPr>
                <w:r>
                  <w:t>13</w:t>
                </w:r>
              </w:p>
              <w:p w:rsidR="008235B4" w:rsidRDefault="008235B4" w:rsidP="008235B4">
                <w:pPr>
                  <w:jc w:val="right"/>
                </w:pPr>
                <w:r>
                  <w:t>14</w:t>
                </w:r>
              </w:p>
              <w:p w:rsidR="008235B4" w:rsidRDefault="008235B4" w:rsidP="008235B4">
                <w:pPr>
                  <w:jc w:val="right"/>
                </w:pPr>
                <w:r>
                  <w:t>15</w:t>
                </w:r>
              </w:p>
              <w:p w:rsidR="008235B4" w:rsidRDefault="008235B4" w:rsidP="008235B4">
                <w:pPr>
                  <w:jc w:val="right"/>
                </w:pPr>
                <w:r>
                  <w:t>16</w:t>
                </w:r>
              </w:p>
              <w:p w:rsidR="008235B4" w:rsidRDefault="008235B4" w:rsidP="008235B4">
                <w:pPr>
                  <w:jc w:val="right"/>
                </w:pPr>
                <w:r>
                  <w:t>17</w:t>
                </w:r>
              </w:p>
              <w:p w:rsidR="008235B4" w:rsidRDefault="008235B4" w:rsidP="008235B4">
                <w:pPr>
                  <w:jc w:val="right"/>
                </w:pPr>
                <w:r>
                  <w:t>18</w:t>
                </w:r>
              </w:p>
              <w:p w:rsidR="008235B4" w:rsidRDefault="008235B4" w:rsidP="008235B4">
                <w:pPr>
                  <w:jc w:val="right"/>
                </w:pPr>
                <w:r>
                  <w:t>19</w:t>
                </w:r>
              </w:p>
              <w:p w:rsidR="008235B4" w:rsidRDefault="008235B4" w:rsidP="008235B4">
                <w:pPr>
                  <w:jc w:val="right"/>
                </w:pPr>
                <w:r>
                  <w:t>20</w:t>
                </w:r>
              </w:p>
              <w:p w:rsidR="008235B4" w:rsidRDefault="008235B4" w:rsidP="008235B4">
                <w:pPr>
                  <w:jc w:val="right"/>
                </w:pPr>
                <w:r>
                  <w:t>21</w:t>
                </w:r>
              </w:p>
              <w:p w:rsidR="008235B4" w:rsidRDefault="008235B4" w:rsidP="008235B4">
                <w:pPr>
                  <w:jc w:val="right"/>
                </w:pPr>
                <w:r>
                  <w:t>22</w:t>
                </w:r>
              </w:p>
              <w:p w:rsidR="008235B4" w:rsidRDefault="008235B4" w:rsidP="008235B4">
                <w:pPr>
                  <w:jc w:val="right"/>
                </w:pPr>
                <w:r>
                  <w:t>23</w:t>
                </w:r>
              </w:p>
              <w:p w:rsidR="008235B4" w:rsidRDefault="008235B4" w:rsidP="008235B4">
                <w:pPr>
                  <w:jc w:val="right"/>
                </w:pPr>
                <w:r>
                  <w:t>24</w:t>
                </w:r>
              </w:p>
              <w:p w:rsidR="008235B4" w:rsidRDefault="008235B4" w:rsidP="008235B4">
                <w:pPr>
                  <w:jc w:val="right"/>
                </w:pPr>
                <w:r>
                  <w:t>25</w:t>
                </w:r>
              </w:p>
              <w:p w:rsidR="008235B4" w:rsidRDefault="008235B4" w:rsidP="008235B4">
                <w:pPr>
                  <w:jc w:val="right"/>
                </w:pPr>
                <w:r>
                  <w:t>26</w:t>
                </w:r>
              </w:p>
              <w:p w:rsidR="008235B4" w:rsidRDefault="008235B4" w:rsidP="008235B4">
                <w:pPr>
                  <w:jc w:val="right"/>
                </w:pPr>
                <w:r>
                  <w:t>27</w:t>
                </w:r>
              </w:p>
              <w:p w:rsidR="008235B4" w:rsidRDefault="008235B4" w:rsidP="008235B4">
                <w:pPr>
                  <w:jc w:val="right"/>
                </w:pPr>
                <w:r>
                  <w:t>28</w:t>
                </w:r>
              </w:p>
              <w:p w:rsidR="008235B4" w:rsidRDefault="008235B4" w:rsidP="008235B4">
                <w:pPr>
                  <w:jc w:val="right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line id="RightBorder" o:spid="_x0000_s1028" style="position:absolute;z-index:251657728;mso-wrap-edited:f;mso-position-horizontal-relative:margin;mso-position-vertical-relative:page" from="7in,0" to="7in,11in">
          <w10:wrap anchorx="margin" anchory="page"/>
        </v:line>
      </w:pict>
    </w:r>
    <w:r>
      <w:rPr>
        <w:noProof/>
      </w:rPr>
      <w:pict>
        <v:line id="LeftBorder2" o:spid="_x0000_s1027" style="position:absolute;z-index:251656704;mso-wrap-edited:f;mso-position-horizontal-relative:margin;mso-position-vertical-relative:page" from="-7.2pt,0" to="-7.2pt,11in">
          <w10:wrap anchorx="margin" anchory="page"/>
        </v:line>
      </w:pict>
    </w:r>
    <w:r>
      <w:rPr>
        <w:noProof/>
      </w:rPr>
      <w:pict>
        <v:line id="LeftBorder1" o:spid="_x0000_s1026" style="position:absolute;z-index:251655680;mso-wrap-edited:f;mso-position-horizontal-relative:margin;mso-position-vertical-relative:page" from="-3.6pt,0" to="-3.6pt,11in">
          <w10:wrap anchorx="margin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4816"/>
    <w:rsid w:val="000454BE"/>
    <w:rsid w:val="00070793"/>
    <w:rsid w:val="00086088"/>
    <w:rsid w:val="000947E1"/>
    <w:rsid w:val="00097E31"/>
    <w:rsid w:val="000A3B45"/>
    <w:rsid w:val="000E7309"/>
    <w:rsid w:val="000F62CC"/>
    <w:rsid w:val="001348F2"/>
    <w:rsid w:val="00150400"/>
    <w:rsid w:val="001D6114"/>
    <w:rsid w:val="001E620B"/>
    <w:rsid w:val="001E6C7C"/>
    <w:rsid w:val="00223832"/>
    <w:rsid w:val="00225FE3"/>
    <w:rsid w:val="002F448D"/>
    <w:rsid w:val="0031542D"/>
    <w:rsid w:val="00342F6D"/>
    <w:rsid w:val="00344E86"/>
    <w:rsid w:val="003B353E"/>
    <w:rsid w:val="003C41E6"/>
    <w:rsid w:val="003D53B7"/>
    <w:rsid w:val="003E184F"/>
    <w:rsid w:val="0043077F"/>
    <w:rsid w:val="004562EE"/>
    <w:rsid w:val="0047540C"/>
    <w:rsid w:val="00485530"/>
    <w:rsid w:val="004B2FF4"/>
    <w:rsid w:val="004F64B7"/>
    <w:rsid w:val="005574C9"/>
    <w:rsid w:val="00575AF2"/>
    <w:rsid w:val="005F111D"/>
    <w:rsid w:val="00634447"/>
    <w:rsid w:val="006422A1"/>
    <w:rsid w:val="0065382B"/>
    <w:rsid w:val="00683CF3"/>
    <w:rsid w:val="006A34C5"/>
    <w:rsid w:val="006D00F8"/>
    <w:rsid w:val="007670A6"/>
    <w:rsid w:val="00772D09"/>
    <w:rsid w:val="007F6FCF"/>
    <w:rsid w:val="008235B4"/>
    <w:rsid w:val="00823705"/>
    <w:rsid w:val="00844AFF"/>
    <w:rsid w:val="0085186C"/>
    <w:rsid w:val="008A2FE0"/>
    <w:rsid w:val="008D1442"/>
    <w:rsid w:val="00905D37"/>
    <w:rsid w:val="00924AF7"/>
    <w:rsid w:val="00956C86"/>
    <w:rsid w:val="009837C7"/>
    <w:rsid w:val="00A15C32"/>
    <w:rsid w:val="00A83CDB"/>
    <w:rsid w:val="00A937C8"/>
    <w:rsid w:val="00A93D0C"/>
    <w:rsid w:val="00AA156E"/>
    <w:rsid w:val="00B276B2"/>
    <w:rsid w:val="00B33FCB"/>
    <w:rsid w:val="00B817A4"/>
    <w:rsid w:val="00B84689"/>
    <w:rsid w:val="00B94BE1"/>
    <w:rsid w:val="00BB79E0"/>
    <w:rsid w:val="00BE4321"/>
    <w:rsid w:val="00BF1A28"/>
    <w:rsid w:val="00C156A1"/>
    <w:rsid w:val="00C1788A"/>
    <w:rsid w:val="00C36552"/>
    <w:rsid w:val="00C73D2D"/>
    <w:rsid w:val="00C83F6D"/>
    <w:rsid w:val="00CC3C1C"/>
    <w:rsid w:val="00D119FB"/>
    <w:rsid w:val="00D20A2C"/>
    <w:rsid w:val="00D214AD"/>
    <w:rsid w:val="00D4680A"/>
    <w:rsid w:val="00DE56AE"/>
    <w:rsid w:val="00DF1013"/>
    <w:rsid w:val="00E277AD"/>
    <w:rsid w:val="00E40399"/>
    <w:rsid w:val="00E54C06"/>
    <w:rsid w:val="00EB200C"/>
    <w:rsid w:val="00EF687C"/>
    <w:rsid w:val="00F04495"/>
    <w:rsid w:val="00F457FC"/>
    <w:rsid w:val="00F47457"/>
    <w:rsid w:val="00F530C3"/>
    <w:rsid w:val="00F7536D"/>
    <w:rsid w:val="00F80948"/>
    <w:rsid w:val="00F82670"/>
    <w:rsid w:val="00FA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Template.......</Template>
  <TotalTime>0</TotalTime>
  <Pages>3</Pages>
  <Words>151</Words>
  <Characters>866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2012-01-24T10:27:00Z</cp:lastPrinted>
  <dcterms:created xsi:type="dcterms:W3CDTF">2022-05-17T19:14:00Z</dcterms:created>
  <dcterms:modified xsi:type="dcterms:W3CDTF">2022-05-17T19:14:00Z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